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Name"/>
        <w:tag w:val="Name"/>
        <w:id w:val="93483022"/>
        <w:placeholder>
          <w:docPart w:val="F8D79A1FDD12420FA33F2FBC8A20F67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21430B" w:rsidRDefault="0041301A" w:rsidP="00643A94">
          <w:pPr>
            <w:pStyle w:val="Address"/>
          </w:pPr>
          <w:proofErr w:type="spellStart"/>
          <w:r>
            <w:t>Jaco</w:t>
          </w:r>
          <w:proofErr w:type="spellEnd"/>
          <w:r>
            <w:t xml:space="preserve"> </w:t>
          </w:r>
          <w:proofErr w:type="spellStart"/>
          <w:r>
            <w:t>Sittig</w:t>
          </w:r>
          <w:proofErr w:type="spellEnd"/>
          <w:r>
            <w:br/>
            <w:t>Head of IT Engineering</w:t>
          </w:r>
        </w:p>
      </w:sdtContent>
    </w:sdt>
    <w:p w:rsidR="00FD5F91" w:rsidRDefault="00216820" w:rsidP="00643A94">
      <w:pPr>
        <w:pStyle w:val="Address"/>
      </w:pPr>
      <w:r>
        <w:t>123 Milky Lane</w:t>
      </w:r>
    </w:p>
    <w:p w:rsidR="00FD5F91" w:rsidRDefault="00216820" w:rsidP="00643A94">
      <w:pPr>
        <w:pStyle w:val="Address"/>
      </w:pPr>
      <w:proofErr w:type="spellStart"/>
      <w:r>
        <w:t>Sandton</w:t>
      </w:r>
      <w:proofErr w:type="spellEnd"/>
    </w:p>
    <w:p w:rsidR="005F3E73" w:rsidRDefault="00216820" w:rsidP="00643A94">
      <w:pPr>
        <w:pStyle w:val="Address"/>
      </w:pPr>
      <w:r>
        <w:t>2146</w:t>
      </w:r>
    </w:p>
    <w:sdt>
      <w:sdtPr>
        <w:alias w:val="Date"/>
        <w:tag w:val="Date"/>
        <w:id w:val="93483087"/>
        <w:placeholder>
          <w:docPart w:val="9E0954FD68BA4411843582517D536B2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9600FE" w:rsidRDefault="001A177D" w:rsidP="009600FE">
          <w:pPr>
            <w:pStyle w:val="Date"/>
          </w:pPr>
          <w:r>
            <w:t>14 April 14, 2018</w:t>
          </w:r>
        </w:p>
      </w:sdtContent>
    </w:sdt>
    <w:sdt>
      <w:sdtPr>
        <w:alias w:val="Name"/>
        <w:tag w:val="Name"/>
        <w:id w:val="93483099"/>
        <w:placeholder>
          <w:docPart w:val="D6767037871B421BAE1D38CB042C6D8F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:rsidR="00FD5F91" w:rsidRDefault="00CE6ED3" w:rsidP="009600FE">
          <w:pPr>
            <w:pStyle w:val="Address"/>
          </w:pPr>
          <w:r>
            <w:t xml:space="preserve">Werner </w:t>
          </w:r>
          <w:proofErr w:type="spellStart"/>
          <w:r>
            <w:t>Pieters</w:t>
          </w:r>
          <w:proofErr w:type="spellEnd"/>
        </w:p>
      </w:sdtContent>
    </w:sdt>
    <w:p w:rsidR="00FD5F91" w:rsidRDefault="00CE6ED3" w:rsidP="009600FE">
      <w:pPr>
        <w:pStyle w:val="Address"/>
      </w:pPr>
      <w:r>
        <w:t xml:space="preserve">Head of Network Engineering </w:t>
      </w:r>
    </w:p>
    <w:sdt>
      <w:sdtPr>
        <w:alias w:val="Company"/>
        <w:tag w:val="Company"/>
        <w:id w:val="93483145"/>
        <w:placeholder>
          <w:docPart w:val="57B9E8D377974F8F9FFF25F5BDDA7463"/>
        </w:placeholder>
        <w:dataBinding w:prefixMappings="xmlns:ns0='http://schemas.microsoft.com/office/2006/coverPageProps' " w:xpath="/ns0:CoverPageProperties[1]/ns0:CompanyFax[1]" w:storeItemID="{55AF091B-3C7A-41E3-B477-F2FDAA23CFDA}"/>
        <w:text w:multiLine="1"/>
      </w:sdtPr>
      <w:sdtEndPr/>
      <w:sdtContent>
        <w:p w:rsidR="009A462A" w:rsidRPr="00D67217" w:rsidRDefault="00CE6ED3" w:rsidP="009600FE">
          <w:pPr>
            <w:pStyle w:val="Address"/>
          </w:pPr>
          <w:r>
            <w:t>CAI</w:t>
          </w:r>
        </w:p>
      </w:sdtContent>
    </w:sdt>
    <w:p w:rsidR="009600FE" w:rsidRDefault="00216820" w:rsidP="009600FE">
      <w:pPr>
        <w:pStyle w:val="Address"/>
      </w:pPr>
      <w:r>
        <w:t>123 Milky Lane</w:t>
      </w:r>
    </w:p>
    <w:p w:rsidR="00CE6ED3" w:rsidRDefault="00216820" w:rsidP="009600FE">
      <w:pPr>
        <w:pStyle w:val="Address"/>
      </w:pPr>
      <w:proofErr w:type="spellStart"/>
      <w:r>
        <w:t>Sandton</w:t>
      </w:r>
      <w:proofErr w:type="spellEnd"/>
    </w:p>
    <w:p w:rsidR="005F3E73" w:rsidRDefault="00216820" w:rsidP="009600FE">
      <w:pPr>
        <w:pStyle w:val="Address"/>
      </w:pPr>
      <w:r>
        <w:t>2146</w:t>
      </w:r>
    </w:p>
    <w:p w:rsidR="00D27A70" w:rsidRDefault="00D27A70" w:rsidP="009600FE">
      <w:pPr>
        <w:pStyle w:val="Salutation"/>
      </w:pPr>
      <w:r>
        <w:t>Dear</w:t>
      </w:r>
      <w:r w:rsidR="009600FE">
        <w:t xml:space="preserve"> </w:t>
      </w:r>
      <w:sdt>
        <w:sdtPr>
          <w:alias w:val="Name"/>
          <w:tag w:val="Name"/>
          <w:id w:val="93483162"/>
          <w:placeholder>
            <w:docPart w:val="E2E6DEB79C6B43FFAB7AE16351F3E056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CE6ED3">
            <w:t xml:space="preserve">Werner </w:t>
          </w:r>
          <w:proofErr w:type="spellStart"/>
          <w:r w:rsidR="00CE6ED3">
            <w:t>Pieters</w:t>
          </w:r>
          <w:proofErr w:type="spellEnd"/>
        </w:sdtContent>
      </w:sdt>
      <w:r>
        <w:t>:</w:t>
      </w:r>
    </w:p>
    <w:p w:rsidR="00CE6ED3" w:rsidRDefault="00CE6ED3" w:rsidP="00CE6ED3">
      <w:r>
        <w:t>I am writing to you about a concerning problem about</w:t>
      </w:r>
      <w:r w:rsidR="001A177D">
        <w:t xml:space="preserve"> the network service in the company CAI. During the month of </w:t>
      </w:r>
      <w:r w:rsidR="005E1E55">
        <w:t>March,</w:t>
      </w:r>
      <w:r w:rsidR="001A177D">
        <w:t xml:space="preserve"> I have had multiple network failures and a devastating SAN crash that caused data to be lost. </w:t>
      </w:r>
    </w:p>
    <w:p w:rsidR="001A177D" w:rsidRDefault="00121763" w:rsidP="00CE6ED3">
      <w:r>
        <w:t xml:space="preserve">CAI is a cyber security company that needs stable, secure networks for company use and for customers that use our services. </w:t>
      </w:r>
      <w:r w:rsidR="00851D02">
        <w:t xml:space="preserve">If these problems continue and continue to grow, we as a company can have devastating losses, in terms of revenue and key integrity data about our products </w:t>
      </w:r>
      <w:r w:rsidR="004301D3">
        <w:t xml:space="preserve">and client information. </w:t>
      </w:r>
    </w:p>
    <w:p w:rsidR="004301D3" w:rsidRDefault="004301D3" w:rsidP="00CE6ED3">
      <w:r>
        <w:t xml:space="preserve">When I contacted your department, I was very surprised in the lack of your </w:t>
      </w:r>
      <w:r w:rsidR="005E1E55">
        <w:t>worker’s</w:t>
      </w:r>
      <w:r>
        <w:t xml:space="preserve"> abilities </w:t>
      </w:r>
      <w:r w:rsidR="005E1E55">
        <w:t xml:space="preserve">in fixing the problem </w:t>
      </w:r>
      <w:r>
        <w:t xml:space="preserve">and caring for this serious problem that I reported. </w:t>
      </w:r>
    </w:p>
    <w:p w:rsidR="00E167C9" w:rsidRPr="00CE6ED3" w:rsidRDefault="00E167C9" w:rsidP="00CE6ED3">
      <w:r>
        <w:t xml:space="preserve">As networks are the backbone of all good IT companies, these problems need to be faced head on. I trust that you, Head of Network Engineering, will fix these problems and get your department back up to its former high standard. </w:t>
      </w:r>
    </w:p>
    <w:p w:rsidR="00E7682D" w:rsidRDefault="00E7682D" w:rsidP="00EB5805">
      <w:r w:rsidRPr="00E7682D">
        <w:rPr>
          <w:noProof/>
        </w:rPr>
        <w:drawing>
          <wp:anchor distT="0" distB="0" distL="114300" distR="114300" simplePos="0" relativeHeight="251658240" behindDoc="1" locked="0" layoutInCell="1" allowOverlap="1" wp14:anchorId="2BDA4959" wp14:editId="703CA270">
            <wp:simplePos x="0" y="0"/>
            <wp:positionH relativeFrom="margin">
              <wp:align>left</wp:align>
            </wp:positionH>
            <wp:positionV relativeFrom="paragraph">
              <wp:posOffset>-3787</wp:posOffset>
            </wp:positionV>
            <wp:extent cx="1450444" cy="595223"/>
            <wp:effectExtent l="0" t="0" r="0" b="0"/>
            <wp:wrapNone/>
            <wp:docPr id="1" name="Picture 1" descr="C:\Users\Jaco\Dropbox\IMG_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\Dropbox\IMG_59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444" cy="59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Sincerely, </w:t>
      </w:r>
    </w:p>
    <w:sdt>
      <w:sdtPr>
        <w:alias w:val="Name"/>
        <w:tag w:val="Name"/>
        <w:id w:val="93483254"/>
        <w:placeholder>
          <w:docPart w:val="9268066364CE450AAACC88F297C7AA1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517A98" w:rsidRDefault="0041301A" w:rsidP="00EB5805">
          <w:proofErr w:type="spellStart"/>
          <w:r>
            <w:t>Jaco</w:t>
          </w:r>
          <w:proofErr w:type="spellEnd"/>
          <w:r>
            <w:t xml:space="preserve"> </w:t>
          </w:r>
          <w:proofErr w:type="spellStart"/>
          <w:r>
            <w:t>Sittig</w:t>
          </w:r>
          <w:proofErr w:type="spellEnd"/>
          <w:r>
            <w:br/>
            <w:t>Head of IT Engineering</w:t>
          </w:r>
        </w:p>
      </w:sdtContent>
    </w:sdt>
    <w:p w:rsidR="00B431B5" w:rsidRDefault="00B431B5" w:rsidP="00EB5805"/>
    <w:p w:rsidR="00B431B5" w:rsidRDefault="007B7974" w:rsidP="00EB58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13B76" wp14:editId="7A42E220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61975" cy="609600"/>
                <wp:effectExtent l="0" t="0" r="28575" b="19050"/>
                <wp:wrapNone/>
                <wp:docPr id="2" name="&quot;No&quot; Symb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096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4B9E5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2" o:spid="_x0000_s1026" type="#_x0000_t57" style="position:absolute;margin-left:0;margin-top:20.25pt;width:44.25pt;height:4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" adj="4050" fillcolor="#4f81bd [3204]" strokecolor="#243f60 [1604]" strokeweight="2pt">
                <w10:wrap anchorx="margin"/>
              </v:shape>
            </w:pict>
          </mc:Fallback>
        </mc:AlternateContent>
      </w:r>
      <w:r w:rsidR="00B431B5">
        <w:t>Well I don’t like your attitude very much kind sir, I think you should go and suck it</w:t>
      </w:r>
    </w:p>
    <w:p w:rsidR="007B7974" w:rsidRDefault="007B7974" w:rsidP="00EB5805"/>
    <w:p w:rsidR="00C506D6" w:rsidRDefault="00C506D6" w:rsidP="00EB5805"/>
    <w:p w:rsidR="00C506D6" w:rsidRDefault="00C506D6" w:rsidP="00EB5805"/>
    <w:p w:rsidR="00C506D6" w:rsidRDefault="00C506D6" w:rsidP="00EB5805">
      <w:r>
        <w:t xml:space="preserve">Well if you don’t like it when it is your problem, and you can keep it to yourself </w:t>
      </w:r>
    </w:p>
    <w:p w:rsidR="00C506D6" w:rsidRDefault="00C506D6" w:rsidP="00EB58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49530</wp:posOffset>
                </wp:positionV>
                <wp:extent cx="600075" cy="666750"/>
                <wp:effectExtent l="0" t="0" r="28575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667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4E9B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105.75pt;margin-top:3.9pt;width:47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" fillcolor="#4f81bd [3204]" strokecolor="#243f60 [1604]" strokeweight="2pt"/>
            </w:pict>
          </mc:Fallback>
        </mc:AlternateContent>
      </w:r>
    </w:p>
    <w:sectPr w:rsidR="00C506D6" w:rsidSect="009600FE">
      <w:headerReference w:type="default" r:id="rId11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5EF" w:rsidRDefault="007855EF">
      <w:r>
        <w:separator/>
      </w:r>
    </w:p>
  </w:endnote>
  <w:endnote w:type="continuationSeparator" w:id="0">
    <w:p w:rsidR="007855EF" w:rsidRDefault="0078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DB9628C6-BDAE-4735-989E-6B5830C09CA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5EF" w:rsidRDefault="007855EF">
      <w:r>
        <w:separator/>
      </w:r>
    </w:p>
  </w:footnote>
  <w:footnote w:type="continuationSeparator" w:id="0">
    <w:p w:rsidR="007855EF" w:rsidRDefault="00785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Name"/>
      <w:tag w:val="Name"/>
      <w:id w:val="93483259"/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:rsidR="00EB5805" w:rsidRDefault="00CE6ED3" w:rsidP="00EB5805">
        <w:pPr>
          <w:pStyle w:val="Header"/>
        </w:pPr>
        <w:r>
          <w:t xml:space="preserve">Werner </w:t>
        </w:r>
        <w:proofErr w:type="spellStart"/>
        <w:r>
          <w:t>Pieters</w:t>
        </w:r>
        <w:proofErr w:type="spellEnd"/>
      </w:p>
    </w:sdtContent>
  </w:sdt>
  <w:sdt>
    <w:sdtPr>
      <w:alias w:val="Date"/>
      <w:tag w:val="Date"/>
      <w:id w:val="93483260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EB5805" w:rsidRDefault="001A177D" w:rsidP="00EB5805">
        <w:pPr>
          <w:pStyle w:val="Header"/>
        </w:pPr>
        <w:r>
          <w:t>14 April 14, 2018</w:t>
        </w:r>
      </w:p>
    </w:sdtContent>
  </w:sdt>
  <w:p w:rsidR="001646DE" w:rsidRPr="000B7DA8" w:rsidRDefault="001646DE" w:rsidP="00EB5805">
    <w:pPr>
      <w:pStyle w:val="Header"/>
    </w:pPr>
    <w:r>
      <w:t xml:space="preserve">Page </w:t>
    </w:r>
    <w:r w:rsidR="00950A43"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="00950A43" w:rsidRPr="000B7DA8">
      <w:rPr>
        <w:rStyle w:val="PageNumber"/>
      </w:rPr>
      <w:fldChar w:fldCharType="separate"/>
    </w:r>
    <w:r w:rsidR="00C506D6">
      <w:rPr>
        <w:rStyle w:val="PageNumber"/>
        <w:noProof/>
      </w:rPr>
      <w:t>2</w:t>
    </w:r>
    <w:r w:rsidR="00950A43"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BECD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D28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DCC6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24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6EEC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2E54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02BA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2A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467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ECF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3"/>
    <w:rsid w:val="000B7DA8"/>
    <w:rsid w:val="000F054A"/>
    <w:rsid w:val="000F2F1D"/>
    <w:rsid w:val="00112C53"/>
    <w:rsid w:val="00121763"/>
    <w:rsid w:val="0013733D"/>
    <w:rsid w:val="001646DE"/>
    <w:rsid w:val="00165240"/>
    <w:rsid w:val="001A177D"/>
    <w:rsid w:val="001B0EB0"/>
    <w:rsid w:val="001C39C4"/>
    <w:rsid w:val="001C3B37"/>
    <w:rsid w:val="001D185A"/>
    <w:rsid w:val="00204EBD"/>
    <w:rsid w:val="0021430B"/>
    <w:rsid w:val="00216820"/>
    <w:rsid w:val="00255735"/>
    <w:rsid w:val="00267CC0"/>
    <w:rsid w:val="00272AE7"/>
    <w:rsid w:val="002B4D0F"/>
    <w:rsid w:val="002F341B"/>
    <w:rsid w:val="00333A3F"/>
    <w:rsid w:val="003A65CF"/>
    <w:rsid w:val="004029BF"/>
    <w:rsid w:val="0041301A"/>
    <w:rsid w:val="00422D2C"/>
    <w:rsid w:val="004301D3"/>
    <w:rsid w:val="00452DEA"/>
    <w:rsid w:val="00493FED"/>
    <w:rsid w:val="004B5B67"/>
    <w:rsid w:val="004E7F37"/>
    <w:rsid w:val="00517A98"/>
    <w:rsid w:val="00530AAD"/>
    <w:rsid w:val="005419F5"/>
    <w:rsid w:val="00575B10"/>
    <w:rsid w:val="005B1367"/>
    <w:rsid w:val="005B2344"/>
    <w:rsid w:val="005E1E55"/>
    <w:rsid w:val="005F3E73"/>
    <w:rsid w:val="005F4F00"/>
    <w:rsid w:val="0061751D"/>
    <w:rsid w:val="006308D8"/>
    <w:rsid w:val="00643A94"/>
    <w:rsid w:val="00650B2F"/>
    <w:rsid w:val="0067239C"/>
    <w:rsid w:val="006F02C2"/>
    <w:rsid w:val="00725FB3"/>
    <w:rsid w:val="007334AD"/>
    <w:rsid w:val="007347D7"/>
    <w:rsid w:val="00744147"/>
    <w:rsid w:val="00767097"/>
    <w:rsid w:val="007834BF"/>
    <w:rsid w:val="007855EF"/>
    <w:rsid w:val="007B7974"/>
    <w:rsid w:val="007C2960"/>
    <w:rsid w:val="007C733C"/>
    <w:rsid w:val="007D03C5"/>
    <w:rsid w:val="007F303E"/>
    <w:rsid w:val="00851D02"/>
    <w:rsid w:val="00852CDA"/>
    <w:rsid w:val="00876FF3"/>
    <w:rsid w:val="008C0A78"/>
    <w:rsid w:val="00924637"/>
    <w:rsid w:val="009321DF"/>
    <w:rsid w:val="00950A43"/>
    <w:rsid w:val="00956F81"/>
    <w:rsid w:val="009600FE"/>
    <w:rsid w:val="00981E11"/>
    <w:rsid w:val="0098330E"/>
    <w:rsid w:val="009A462A"/>
    <w:rsid w:val="009E1724"/>
    <w:rsid w:val="009F2F6E"/>
    <w:rsid w:val="009F34DD"/>
    <w:rsid w:val="00A25770"/>
    <w:rsid w:val="00A41136"/>
    <w:rsid w:val="00A46190"/>
    <w:rsid w:val="00AE27A5"/>
    <w:rsid w:val="00B26817"/>
    <w:rsid w:val="00B431B5"/>
    <w:rsid w:val="00B76823"/>
    <w:rsid w:val="00BD0BBB"/>
    <w:rsid w:val="00BE5E54"/>
    <w:rsid w:val="00C506D6"/>
    <w:rsid w:val="00C833FF"/>
    <w:rsid w:val="00CC2ADC"/>
    <w:rsid w:val="00CE02A3"/>
    <w:rsid w:val="00CE2C65"/>
    <w:rsid w:val="00CE6ED3"/>
    <w:rsid w:val="00CF13D7"/>
    <w:rsid w:val="00D12684"/>
    <w:rsid w:val="00D27A70"/>
    <w:rsid w:val="00D95641"/>
    <w:rsid w:val="00E167C9"/>
    <w:rsid w:val="00E2266D"/>
    <w:rsid w:val="00E52261"/>
    <w:rsid w:val="00E7682D"/>
    <w:rsid w:val="00EA5EAF"/>
    <w:rsid w:val="00EB5805"/>
    <w:rsid w:val="00EB71A1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D0512"/>
  <w15:docId w15:val="{A2F89598-3749-41A6-88B9-C9E5A5CE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E7F37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9600FE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9600FE"/>
    <w:pPr>
      <w:spacing w:after="0"/>
    </w:pPr>
  </w:style>
  <w:style w:type="paragraph" w:styleId="Date">
    <w:name w:val="Date"/>
    <w:basedOn w:val="Normal"/>
    <w:next w:val="Normal"/>
    <w:qFormat/>
    <w:rsid w:val="00981E11"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9600FE"/>
    <w:rPr>
      <w:color w:val="808080"/>
    </w:rPr>
  </w:style>
  <w:style w:type="paragraph" w:styleId="Salutation">
    <w:name w:val="Salutation"/>
    <w:basedOn w:val="Normal"/>
    <w:next w:val="Normal"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Footer">
    <w:name w:val="footer"/>
    <w:basedOn w:val="Normal"/>
    <w:link w:val="FooterChar"/>
    <w:semiHidden/>
    <w:unhideWhenUsed/>
    <w:rsid w:val="00EB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EB5805"/>
    <w:rPr>
      <w:rFonts w:asciiTheme="minorHAnsi" w:hAnsiTheme="minorHAnsi"/>
      <w:sz w:val="24"/>
      <w:szCs w:val="24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B5805"/>
    <w:pPr>
      <w:tabs>
        <w:tab w:val="center" w:pos="4320"/>
        <w:tab w:val="right" w:pos="8640"/>
      </w:tabs>
      <w:spacing w:after="480"/>
      <w:contextualSpacing/>
    </w:pPr>
  </w:style>
  <w:style w:type="character" w:styleId="PageNumber">
    <w:name w:val="page number"/>
    <w:basedOn w:val="DefaultParagraphFont"/>
    <w:semiHidden/>
    <w:unhideWhenUsed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\AppData\Roaming\Microsoft\Templates\Letter%20of%20complaint%20about%20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D79A1FDD12420FA33F2FBC8A20F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DCB4-64B3-48F5-B1A0-7F75DEEE760E}"/>
      </w:docPartPr>
      <w:docPartBody>
        <w:p w:rsidR="007B2EB9" w:rsidRDefault="00740F2B">
          <w:pPr>
            <w:pStyle w:val="F8D79A1FDD12420FA33F2FBC8A20F670"/>
          </w:pPr>
          <w:r>
            <w:t>[Your Name]</w:t>
          </w:r>
        </w:p>
      </w:docPartBody>
    </w:docPart>
    <w:docPart>
      <w:docPartPr>
        <w:name w:val="9E0954FD68BA4411843582517D53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876DB-F69B-46C2-A815-A0F74A83EADB}"/>
      </w:docPartPr>
      <w:docPartBody>
        <w:p w:rsidR="007B2EB9" w:rsidRDefault="00740F2B">
          <w:pPr>
            <w:pStyle w:val="9E0954FD68BA4411843582517D536B2E"/>
          </w:pPr>
          <w:r>
            <w:t>[Date]</w:t>
          </w:r>
        </w:p>
      </w:docPartBody>
    </w:docPart>
    <w:docPart>
      <w:docPartPr>
        <w:name w:val="D6767037871B421BAE1D38CB042C6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56A15-6F54-41B8-8AE0-DDF1D67A8C2A}"/>
      </w:docPartPr>
      <w:docPartBody>
        <w:p w:rsidR="007B2EB9" w:rsidRDefault="00740F2B">
          <w:pPr>
            <w:pStyle w:val="D6767037871B421BAE1D38CB042C6D8F"/>
          </w:pPr>
          <w:r>
            <w:t>[Recipient Name]</w:t>
          </w:r>
        </w:p>
      </w:docPartBody>
    </w:docPart>
    <w:docPart>
      <w:docPartPr>
        <w:name w:val="57B9E8D377974F8F9FFF25F5BDDA7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82C7C-56C4-4FA4-A2EE-0C955A1E0F8A}"/>
      </w:docPartPr>
      <w:docPartBody>
        <w:p w:rsidR="007B2EB9" w:rsidRDefault="00740F2B">
          <w:pPr>
            <w:pStyle w:val="57B9E8D377974F8F9FFF25F5BDDA7463"/>
          </w:pPr>
          <w:r>
            <w:t>[Company Name]</w:t>
          </w:r>
        </w:p>
      </w:docPartBody>
    </w:docPart>
    <w:docPart>
      <w:docPartPr>
        <w:name w:val="E2E6DEB79C6B43FFAB7AE16351F3E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E064C-FD81-4716-B08A-D70C4D9B914C}"/>
      </w:docPartPr>
      <w:docPartBody>
        <w:p w:rsidR="007B2EB9" w:rsidRDefault="00740F2B">
          <w:pPr>
            <w:pStyle w:val="E2E6DEB79C6B43FFAB7AE16351F3E056"/>
          </w:pPr>
          <w:r>
            <w:t>[Recipient Name]</w:t>
          </w:r>
        </w:p>
      </w:docPartBody>
    </w:docPart>
    <w:docPart>
      <w:docPartPr>
        <w:name w:val="9268066364CE450AAACC88F297C7A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B8478-CD94-47A8-968C-9F7999AF80C4}"/>
      </w:docPartPr>
      <w:docPartBody>
        <w:p w:rsidR="007B2EB9" w:rsidRDefault="00740F2B">
          <w:pPr>
            <w:pStyle w:val="9268066364CE450AAACC88F297C7AA1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2B"/>
    <w:rsid w:val="00020526"/>
    <w:rsid w:val="001D0BE4"/>
    <w:rsid w:val="00234757"/>
    <w:rsid w:val="006241B0"/>
    <w:rsid w:val="00740F2B"/>
    <w:rsid w:val="007B2EB9"/>
    <w:rsid w:val="009005C3"/>
    <w:rsid w:val="00A5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79A1FDD12420FA33F2FBC8A20F670">
    <w:name w:val="F8D79A1FDD12420FA33F2FBC8A20F670"/>
  </w:style>
  <w:style w:type="paragraph" w:customStyle="1" w:styleId="B69852FD50EE4A76A39E76AF3D5014F5">
    <w:name w:val="B69852FD50EE4A76A39E76AF3D5014F5"/>
  </w:style>
  <w:style w:type="paragraph" w:customStyle="1" w:styleId="754BF02391D04671B7D054FA21986BB6">
    <w:name w:val="754BF02391D04671B7D054FA21986BB6"/>
  </w:style>
  <w:style w:type="paragraph" w:customStyle="1" w:styleId="9E0954FD68BA4411843582517D536B2E">
    <w:name w:val="9E0954FD68BA4411843582517D536B2E"/>
  </w:style>
  <w:style w:type="paragraph" w:customStyle="1" w:styleId="D6767037871B421BAE1D38CB042C6D8F">
    <w:name w:val="D6767037871B421BAE1D38CB042C6D8F"/>
  </w:style>
  <w:style w:type="paragraph" w:customStyle="1" w:styleId="D5C857A736004E728801FC23D10C3DCB">
    <w:name w:val="D5C857A736004E728801FC23D10C3DCB"/>
  </w:style>
  <w:style w:type="paragraph" w:customStyle="1" w:styleId="57B9E8D377974F8F9FFF25F5BDDA7463">
    <w:name w:val="57B9E8D377974F8F9FFF25F5BDDA7463"/>
  </w:style>
  <w:style w:type="paragraph" w:customStyle="1" w:styleId="A4993D1F91FD4361A6EF9BEDE5B8FEB5">
    <w:name w:val="A4993D1F91FD4361A6EF9BEDE5B8FEB5"/>
  </w:style>
  <w:style w:type="paragraph" w:customStyle="1" w:styleId="87E17D5A57E84F62AD83BFCFB7C9C0B5">
    <w:name w:val="87E17D5A57E84F62AD83BFCFB7C9C0B5"/>
  </w:style>
  <w:style w:type="paragraph" w:customStyle="1" w:styleId="E2E6DEB79C6B43FFAB7AE16351F3E056">
    <w:name w:val="E2E6DEB79C6B43FFAB7AE16351F3E056"/>
  </w:style>
  <w:style w:type="paragraph" w:customStyle="1" w:styleId="A41C620A0F134D698A4BB3E252E1E02E">
    <w:name w:val="A41C620A0F134D698A4BB3E252E1E02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F93B65A7744B69A5B00F902AF878B0">
    <w:name w:val="2EF93B65A7744B69A5B00F902AF878B0"/>
  </w:style>
  <w:style w:type="paragraph" w:customStyle="1" w:styleId="CF853C4A20184345BF62F3394C37379A">
    <w:name w:val="CF853C4A20184345BF62F3394C37379A"/>
  </w:style>
  <w:style w:type="paragraph" w:customStyle="1" w:styleId="287192F963EB41F996C2EAAE7F3518F2">
    <w:name w:val="287192F963EB41F996C2EAAE7F3518F2"/>
  </w:style>
  <w:style w:type="paragraph" w:customStyle="1" w:styleId="8C4420AB3E03499FAC0C74997ED3B396">
    <w:name w:val="8C4420AB3E03499FAC0C74997ED3B396"/>
  </w:style>
  <w:style w:type="paragraph" w:customStyle="1" w:styleId="1B90E4920D2647AAB144E885140E357F">
    <w:name w:val="1B90E4920D2647AAB144E885140E357F"/>
  </w:style>
  <w:style w:type="paragraph" w:customStyle="1" w:styleId="A588898B157642438A0B0FEDAE590DE4">
    <w:name w:val="A588898B157642438A0B0FEDAE590DE4"/>
  </w:style>
  <w:style w:type="paragraph" w:customStyle="1" w:styleId="6FD32F8EE3144034BE996A28CE107837">
    <w:name w:val="6FD32F8EE3144034BE996A28CE107837"/>
  </w:style>
  <w:style w:type="paragraph" w:customStyle="1" w:styleId="30B6F235A73A43889BB45C50802DC495">
    <w:name w:val="30B6F235A73A43889BB45C50802DC495"/>
  </w:style>
  <w:style w:type="paragraph" w:customStyle="1" w:styleId="9268066364CE450AAACC88F297C7AA12">
    <w:name w:val="9268066364CE450AAACC88F297C7A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Werner Pieters</CompanyAddress>
  <CompanyPhone/>
  <CompanyFax>CAI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AB738D-7097-4146-A41A-B8A74A9FF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74659-0097-47DD-BD49-8840ECC6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complaint about service</Template>
  <TotalTime>186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Complaint about service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Complaint about service</dc:title>
  <dc:subject>Jaco Sittig
Head of IT Engineering</dc:subject>
  <dc:creator>Jakes</dc:creator>
  <cp:keywords/>
  <cp:lastModifiedBy>JACO SITTIG</cp:lastModifiedBy>
  <cp:revision>12</cp:revision>
  <cp:lastPrinted>2018-04-20T10:45:00Z</cp:lastPrinted>
  <dcterms:created xsi:type="dcterms:W3CDTF">2018-04-14T18:13:00Z</dcterms:created>
  <dcterms:modified xsi:type="dcterms:W3CDTF">2018-11-19T07:28:00Z</dcterms:modified>
  <cp:category>14 April 14, 2018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TC061048221033</vt:lpwstr>
  </property>
</Properties>
</file>